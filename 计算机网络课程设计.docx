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shape id="_x0000_s1026" o:spid="_x0000_s1026" o:spt="202" type="#_x0000_t202" style="position:absolute;left:0pt;margin-left:61.85pt;margin-top:194.35pt;height:72pt;width:279pt;z-index:251659264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黑体" w:hAnsi="黑体" w:eastAsia="黑体"/>
                      <w:sz w:val="52"/>
                      <w:lang w:val="en-US" w:eastAsia="zh-CN"/>
                    </w:rPr>
                  </w:pPr>
                  <w:bookmarkStart w:id="0" w:name="_Title#3252339229"/>
                  <w:r>
                    <w:rPr>
                      <w:rFonts w:hint="eastAsia" w:ascii="黑体" w:hAnsi="黑体" w:eastAsia="黑体"/>
                      <w:sz w:val="52"/>
                      <w:lang w:val="en-US" w:eastAsia="zh-CN"/>
                    </w:rPr>
                    <w:t>[请输入论文题目]</w:t>
                  </w:r>
                  <w:bookmarkEnd w:id="0"/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24.7pt;margin-top:97.6pt;height:72pt;width:353.25pt;z-index:251658240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1" w:name="_Schoolname#1582833420"/>
                  <w:r>
                    <w:rPr>
                      <w:rFonts w:hint="eastAsia" w:eastAsia="黑体"/>
                      <w:b/>
                      <w:sz w:val="44"/>
                      <w:lang w:val="en-US" w:eastAsia="zh-CN"/>
                    </w:rPr>
                    <w:t>[请输入学校名称]</w:t>
                  </w:r>
                  <w:bookmarkEnd w:id="1"/>
                  <w:r>
                    <w:rPr>
                      <w:rFonts w:hint="eastAsia" w:eastAsia="黑体"/>
                      <w:b/>
                      <w:sz w:val="44"/>
                    </w:rPr>
                    <w:t>毕业论文模板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49.45pt;margin-top:344.05pt;height:271.3pt;width:321.7pt;z-index:251660288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spacing w:line="1000" w:lineRule="exact"/>
                    <w:ind w:left="0" w:leftChars="0" w:firstLine="416" w:firstLineChars="47"/>
                    <w:jc w:val="left"/>
                    <w:rPr>
                      <w:rFonts w:hint="eastAsia"/>
                      <w:sz w:val="32"/>
                      <w:u w:val="single" w:color="auto"/>
                    </w:rPr>
                  </w:pPr>
                  <w:r>
                    <w:rPr>
                      <w:rFonts w:hint="eastAsia"/>
                      <w:spacing w:val="283"/>
                      <w:sz w:val="32"/>
                    </w:rPr>
                    <w:t>专</w:t>
                  </w:r>
                  <w:r>
                    <w:rPr>
                      <w:rFonts w:hint="eastAsia"/>
                      <w:sz w:val="32"/>
                    </w:rPr>
                    <w:t>业：</w:t>
                  </w:r>
                  <w:bookmarkStart w:id="2" w:name="_Major#2997466427"/>
                  <w:r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  <w:t>[请 输 入 专 业]</w:t>
                  </w:r>
                  <w:bookmarkEnd w:id="2"/>
                </w:p>
                <w:p>
                  <w:pPr>
                    <w:spacing w:line="1000" w:lineRule="exact"/>
                    <w:ind w:left="0" w:leftChars="0" w:firstLine="419" w:firstLineChars="131"/>
                    <w:jc w:val="left"/>
                    <w:rPr>
                      <w:rFonts w:hint="eastAsia"/>
                      <w:sz w:val="32"/>
                    </w:rPr>
                  </w:pPr>
                  <w:r>
                    <w:rPr>
                      <w:rFonts w:hint="eastAsia"/>
                      <w:sz w:val="32"/>
                    </w:rPr>
                    <w:t>学生姓名：</w:t>
                  </w:r>
                  <w:bookmarkStart w:id="3" w:name="_Author#2378636391"/>
                  <w:r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  <w:t>[请 输 入 姓 名]</w:t>
                  </w:r>
                  <w:bookmarkEnd w:id="3"/>
                </w:p>
                <w:p>
                  <w:pPr>
                    <w:spacing w:line="1000" w:lineRule="exact"/>
                    <w:ind w:left="0" w:leftChars="0" w:firstLine="419" w:firstLineChars="131"/>
                    <w:jc w:val="left"/>
                    <w:rPr>
                      <w:rFonts w:hint="eastAsia"/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指导教师：</w:t>
                  </w:r>
                  <w:bookmarkStart w:id="4" w:name="_Teacher#273944725"/>
                  <w:r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  <w:t>[请输入指导教师]</w:t>
                  </w:r>
                  <w:bookmarkEnd w:id="4"/>
                </w:p>
                <w:p>
                  <w:pPr>
                    <w:spacing w:line="1000" w:lineRule="exact"/>
                    <w:ind w:left="0" w:leftChars="0" w:firstLine="419" w:firstLineChars="131"/>
                    <w:rPr>
                      <w:u w:val="single" w:color="auto"/>
                    </w:rPr>
                  </w:pPr>
                  <w:r>
                    <w:rPr>
                      <w:rFonts w:hint="eastAsia"/>
                      <w:sz w:val="32"/>
                    </w:rPr>
                    <w:t>完成时间：</w: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t>2011年3月2日</w: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fldChar w:fldCharType="end"/>
                  </w:r>
                </w:p>
              </w:txbxContent>
            </v:textbox>
          </v:shape>
        </w:pict>
      </w:r>
    </w:p>
    <w:p>
      <w:pPr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5" w:name="_GoBack"/>
      <w:bookmarkEnd w:id="5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需求分析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1.1 背景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计算机网络课程设计，需要学生们通过使用c/c++语言进行socket通信的编程实践。以此让学生们能够更进一步的了解TCP、UDP在真实环境下的运行机制。介于以上原因，我选择了《基于UDP的简易聊天机器人》这个题目进行开发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1.2 参考资料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"http://blog.csdn.net/lovecodeless/article/details/25388291"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/>
          <w:b/>
          <w:bCs/>
          <w:sz w:val="24"/>
          <w:szCs w:val="24"/>
          <w:lang w:val="en-US" w:eastAsia="zh-CN"/>
        </w:rPr>
        <w:t>【windows socket+UDP服务器客户端】 - Jiangwei的专栏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1.3 假定和约束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1.4 开发环境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操作系统：windows10家庭版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编辑软件：CodeBlocks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编程语言：C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编译器：MinGW（GCC）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1.5 用户的特点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看重系统功能的完善程度，对界面的友好程度要求不高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 系统范围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2.2 系统总体流程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第一步，运行服务端程序，服务端程序在启动时将机器人聊天文本robot.txt加载至内存当中。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第二步，运行客户端程序，进入等待输入状态。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第三步，输入你计划好的对话文字，按下回车键，将相应的信息发送至服务端。</w:t>
      </w:r>
    </w:p>
    <w:p>
      <w:pPr>
        <w:spacing w:line="240" w:lineRule="auto"/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第四步，服务端接收到对话请求，在聊天文本中搜寻与之相对应的响应信息，如果没有搜寻到，则返回‘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sorry,I connot understand!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’。</w:t>
      </w:r>
    </w:p>
    <w:p>
      <w:pPr>
        <w:spacing w:line="240" w:lineRule="auto"/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第五步，客户端接收到服务端的响应信息，并在控制台上进行输出。</w:t>
      </w:r>
    </w:p>
    <w:p>
      <w:pPr>
        <w:spacing w:line="240" w:lineRule="auto"/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第六步，返回至第二步。</w:t>
      </w:r>
    </w:p>
    <w:p>
      <w:pPr>
        <w:spacing w:line="240" w:lineRule="auto"/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2.3 需求分析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2.3.1 与机器人进行交流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2.3.1.1 功能描述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在客户端程序中，输入文字之后，系统会进行相应的回答。以此来模拟与机器人进行简易的对话。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2.3.1.2 用例描述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2.3.1.3 用户界面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7960" cy="2870835"/>
            <wp:effectExtent l="0" t="0" r="8890" b="5715"/>
            <wp:docPr id="4" name="图片 4" descr="SU`8TB}Z]@J(EQ@@}_HUM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U`8TB}Z]@J(EQ@@}_HUMP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概要设计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详细设计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客户端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1.1 功能模块</w:t>
      </w: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1.1.1 基于UDP协议的socket的通信</w:t>
      </w: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1.2 运行流程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初始化变量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|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创建套接字SOCKET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|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进入等待输入状态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|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发送输入的字符串至服务端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|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等待服务端返回信息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|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输出服务端消息到控制台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|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再次进入等待输入状态</w:t>
      </w: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服务端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 功能模块</w:t>
      </w: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2.1.1 加载机器人聊天文本</w:t>
      </w: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2.1.2 产生返回消息</w:t>
      </w: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2.1.3 基于UDP协议的socket的通信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2.2 运行流程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初始化变量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|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创建套接字SOCKET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|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绑定套接字（bind）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|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加载聊天文本（robot.txt）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|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等待客户端发送请求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|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接收到客户端的请求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|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分析请求，产生回复字符串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|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将回复信息发送给客户端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|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再次等待客户端发送请求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运行结果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客户端运行截图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7960" cy="2870835"/>
            <wp:effectExtent l="0" t="0" r="8890" b="5715"/>
            <wp:docPr id="1" name="图片 1" descr="SU`8TB}Z]@J(EQ@@}_HUM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U`8TB}Z]@J(EQ@@}_HUMP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服务端运行截图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7960" cy="2832735"/>
            <wp:effectExtent l="0" t="0" r="8890" b="5715"/>
            <wp:docPr id="2" name="图片 2" descr="5GJW@DYOL@@LT$FG3GZZ))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GJW@DYOL@@LT$FG3GZZ))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对话文本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1770" cy="1596390"/>
            <wp:effectExtent l="0" t="0" r="5080" b="3810"/>
            <wp:docPr id="3" name="图片 3" descr="H01AC]{X_4VO_][3BQ${T]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01AC]{X_4VO_][3BQ${T]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总结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这次课程实践，让我接触到C语言的socket编程，对C语言的使用也变的更加熟练。同时，在编写代码的过程中对面向报文的通讯协议（UDP）的理解也更加深刻，真正体会到了，在实际场景中的一个完整的运行过程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附录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服务端代码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&lt;winsock2.h&gt;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&lt;time.h&gt;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#pragma comment(lib, "ws2_32.lib")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#define MAX_BUFFER 1024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#define MAX_TABLE_ROWS 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#define MAX_TABLE_COLS 256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loadData(char *file_path,char **input_table,char **output_table);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char * recieve(char *input,int size,char **input_table,char **output_table);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WSADATA wsaData;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WORD sockVersion=MAKEWORD(2,2);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SOCKET server_soc;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SOCKET client_soc;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SOCKADDR_IN serverAddr;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SOCKADDR_IN clientAddr;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server_len=sizeof(serverAddr);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client_len=sizeof(clientAddr);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char *send_data;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send_len;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char recv_buf[MAX_BUFFER];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time_t nowTime;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char **input_table=(char **)malloc(MAX_TABLE_ROWS*MAX_TABLE_COLS);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char **output_table=(char **)malloc(MAX_TABLE_ROWS*MAX_TABLE_COLS);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lines=0;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serverAddr.sin_family=AF_INET;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serverAddr.sin_port=htons(8088);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serverAddr.sin_addr.s_addr=INADDR_ANY;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if(WSAStartup(sockVersion,&amp;wsaData)!=0)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//create 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if((server_soc=socket(AF_INET,SOCK_DGRAM,IPPROTO_UDP))==INVALID_SOCKET)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printf("socket error!");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* bind 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* bind(SOCKET,SOCKADDR *,int SOCKADDR_LEN)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if((result=bind(server_soc,(SOCKADDR *)&amp;serverAddr,server_len))&lt;0)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printf("bind error!");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closesocket(server_soc);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return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printf("Server is running...\n");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client_soc=socket(AF_INET,SOCK_DGRAM,0);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lines=loadData("robot.txt",input_table,output_table);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while(1)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if((result=recvfrom(server_soc,recv_buf,MAX_BUFFER,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0,(SOCKADDR *)&amp;clientAddr,&amp;client_len))&gt;=0)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recv_buf[result]=0;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printf("data receive is: %s\n",recv_buf);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send_data=recieve(recv_buf,lines,input_table,output_table);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send_len=strlen(send_data);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result=sendto(client_soc,send_data,send_len,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0,(SOCKADDR *)&amp;clientAddr,client_len);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printf("Server is running...\n");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closesocket(server_soc);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WSACleanup();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loadData(char *file_path,char **input_table,char **output_table)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FILE *file;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file=fopen(file_path,"r");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buffer_size=256;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char *buffer=(char*)malloc(buffer_size);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char strings[12][buffer_size];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line=0;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while(feof(file)==0)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fgets(strings[line++],buffer_size,file);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for(int i=0; i&lt;line;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char *result=strtok(strings[i],"\t");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input_table[i]=result;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result=strtok(NULL,"\t");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output_table[i]=result;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line;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char * recieve(char *input,int size,char **input_table,char **output_table)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index=-1;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for(int i=0; i&lt;size;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if(strcmp(input,input_table[i])==0)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index=i;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if(index==-1)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return "sorry,I cannot understand!";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return output_table[index];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客户端代码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&lt;winsock2.h&gt;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&lt;time.h&gt;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#pragma comment(lib, "ws2_32.lib")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#define MAX_BUFFER 1024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#define SERVER_HOST "127.0.0.1"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#define COMMON_PORT 8088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WSADATA wsa;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WORD sock_version=MAKEWORD(2,2);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SOCKADDR_IN server_addr;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SOCKADDR_IN client_addr;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SOCKET server_soc;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SOCKET client_soc;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client_len=sizeof(client_addr);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server_len=sizeof(server_addr);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char recv_buf[MAX_BUFFER];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time_out=2000;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char *send_data=(char *)malloc(MAX_BUFFER);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if(WSAStartup(sock_version,&amp;wsa)!=0)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server_addr.sin_family=AF_INET;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server_addr.sin_port=htons(COMMON_PORT);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server_addr.sin_addr.s_addr=inet_addr(SERVER_HOST);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if((server_soc=socket(AF_INET,SOCK_DGRAM,0))==INVALID_SOCKET)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printf("socket error!");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return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result=setsockopt(server_soc,SOL_SOCKET,SO_RCVTIMEO,(char *)&amp;time_out,sizeof(time_out));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client_soc=socket(AF_INET,SOCK_DGRAM,0);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while(1)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// scanf("%s",send_data);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memset(send_data,0,sizeof(send_data));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memset(recv_buf,0,MAX_BUFFER);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printf("You said: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gets(send_data);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result=sendto(server_soc,send_data,strlen(send_data),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0,(SOCKADDR *)&amp;server_addr,server_len);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result=recvfrom(server_soc,recv_buf,MAX_BUFFER,0,(SOCKADDR *)&amp;client_addr,&amp;client_len);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//  printf("result: %d\n",result);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if(result &gt;=0)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recv_buf[result]=0;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printf("Server said: %s\n",recv_buf);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closesocket(server_soc);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WSACleanup();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7287C"/>
    <w:multiLevelType w:val="singleLevel"/>
    <w:tmpl w:val="5947287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855E5A"/>
    <w:rsid w:val="4FF63BB0"/>
    <w:rsid w:val="7D854C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f" stroke="f">
      <v:fill on="f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next w:val="1"/>
    <w:uiPriority w:val="0"/>
    <w:pPr>
      <w:jc w:val="left"/>
    </w:pPr>
    <w:rPr>
      <w:sz w:val="22"/>
      <w:szCs w:val="22"/>
    </w:rPr>
  </w:style>
  <w:style w:type="paragraph" w:styleId="3">
    <w:name w:val="toc 5"/>
    <w:next w:val="1"/>
    <w:uiPriority w:val="0"/>
    <w:pPr>
      <w:jc w:val="left"/>
    </w:pPr>
    <w:rPr>
      <w:sz w:val="22"/>
      <w:szCs w:val="22"/>
    </w:rPr>
  </w:style>
  <w:style w:type="paragraph" w:styleId="4">
    <w:name w:val="toc 3"/>
    <w:next w:val="1"/>
    <w:uiPriority w:val="0"/>
    <w:pPr>
      <w:jc w:val="left"/>
    </w:pPr>
    <w:rPr>
      <w:smallCaps/>
      <w:sz w:val="22"/>
      <w:szCs w:val="22"/>
    </w:rPr>
  </w:style>
  <w:style w:type="paragraph" w:styleId="5">
    <w:name w:val="toc 8"/>
    <w:next w:val="1"/>
    <w:uiPriority w:val="0"/>
    <w:pPr>
      <w:jc w:val="left"/>
    </w:pPr>
    <w:rPr>
      <w:sz w:val="22"/>
      <w:szCs w:val="22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  <w:lang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  <w:lang/>
    </w:rPr>
  </w:style>
  <w:style w:type="paragraph" w:styleId="8">
    <w:name w:val="toc 1"/>
    <w:next w:val="1"/>
    <w:uiPriority w:val="0"/>
    <w:pPr>
      <w:spacing w:beforeLines="115" w:afterLines="115"/>
      <w:jc w:val="left"/>
    </w:pPr>
    <w:rPr>
      <w:b/>
      <w:bCs/>
      <w:caps/>
      <w:sz w:val="22"/>
      <w:szCs w:val="22"/>
      <w:u w:val="single"/>
    </w:rPr>
  </w:style>
  <w:style w:type="paragraph" w:styleId="9">
    <w:name w:val="toc 4"/>
    <w:next w:val="1"/>
    <w:uiPriority w:val="0"/>
    <w:pPr>
      <w:jc w:val="left"/>
    </w:pPr>
    <w:rPr>
      <w:sz w:val="22"/>
      <w:szCs w:val="22"/>
    </w:rPr>
  </w:style>
  <w:style w:type="paragraph" w:styleId="10">
    <w:name w:val="toc 6"/>
    <w:next w:val="1"/>
    <w:uiPriority w:val="0"/>
    <w:pPr>
      <w:jc w:val="left"/>
    </w:pPr>
    <w:rPr>
      <w:sz w:val="22"/>
      <w:szCs w:val="22"/>
    </w:rPr>
  </w:style>
  <w:style w:type="paragraph" w:styleId="11">
    <w:name w:val="toc 2"/>
    <w:next w:val="1"/>
    <w:uiPriority w:val="0"/>
    <w:pPr>
      <w:jc w:val="left"/>
    </w:pPr>
    <w:rPr>
      <w:b/>
      <w:bCs/>
      <w:smallCaps/>
      <w:sz w:val="22"/>
      <w:szCs w:val="22"/>
    </w:rPr>
  </w:style>
  <w:style w:type="paragraph" w:styleId="12">
    <w:name w:val="toc 9"/>
    <w:next w:val="1"/>
    <w:uiPriority w:val="0"/>
    <w:pPr>
      <w:jc w:val="left"/>
    </w:pPr>
    <w:rPr>
      <w:sz w:val="22"/>
      <w:szCs w:val="22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608;&#36920;&#39134;\AppData\Local\Kingsoft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  <sectRole val="1"/>
    </customSectPr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2017-06-14T13:46:00Z</dcterms:created>
  <dc:creator>周逸飞</dc:creator>
  <cp:lastModifiedBy>周逸飞</cp:lastModifiedBy>
  <dcterms:modified xsi:type="dcterms:W3CDTF">2017-06-19T02:40:07Z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